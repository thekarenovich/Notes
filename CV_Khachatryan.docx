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0192" w14:textId="5786E2E7" w:rsidR="00556512" w:rsidRPr="002E6888" w:rsidRDefault="00CF651D">
      <w:pPr>
        <w:pStyle w:val="af9"/>
        <w:rPr>
          <w:rFonts w:ascii="Times New Roman" w:hAnsi="Times New Roman" w:cs="Times New Roman"/>
          <w:lang w:val="en-US"/>
        </w:rPr>
      </w:pPr>
      <w:r w:rsidRPr="002E6888">
        <w:rPr>
          <w:rFonts w:ascii="Times New Roman" w:hAnsi="Times New Roman" w:cs="Times New Roman"/>
          <w:lang w:val="en-US"/>
        </w:rPr>
        <w:t xml:space="preserve">Khachatryan </w:t>
      </w:r>
      <w:r w:rsidR="00ED3B84">
        <w:rPr>
          <w:rFonts w:ascii="Times New Roman" w:hAnsi="Times New Roman" w:cs="Times New Roman"/>
          <w:lang w:val="en-US"/>
        </w:rPr>
        <w:t>ERIK</w:t>
      </w:r>
      <w:r w:rsidR="00ED3B84" w:rsidRPr="002E6888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Pr="002E6888">
        <w:rPr>
          <w:rFonts w:ascii="Times New Roman" w:hAnsi="Times New Roman" w:cs="Times New Roman"/>
          <w:lang w:val="en-US"/>
        </w:rPr>
        <w:t>Karenov</w:t>
      </w:r>
      <w:r w:rsidR="002E6888">
        <w:rPr>
          <w:rFonts w:ascii="Times New Roman" w:hAnsi="Times New Roman" w:cs="Times New Roman"/>
          <w:lang w:val="en-US"/>
        </w:rPr>
        <w:t>ICH</w:t>
      </w:r>
    </w:p>
    <w:p w14:paraId="40EA5FCC" w14:textId="77777777" w:rsidR="00CB5DAB" w:rsidRDefault="00CB5DAB" w:rsidP="006E5546">
      <w:pPr>
        <w:spacing w:line="276" w:lineRule="auto"/>
        <w:contextualSpacing/>
        <w:rPr>
          <w:color w:val="000000" w:themeColor="text1"/>
          <w:sz w:val="28"/>
          <w:szCs w:val="28"/>
          <w:lang w:val="en-US"/>
        </w:rPr>
        <w:sectPr w:rsidR="00CB5DAB">
          <w:headerReference w:type="default" r:id="rId7"/>
          <w:footerReference w:type="default" r:id="rId8"/>
          <w:headerReference w:type="first" r:id="rId9"/>
          <w:pgSz w:w="11907" w:h="16839" w:code="9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88B152D" w14:textId="0447EACF" w:rsidR="00CF651D" w:rsidRPr="00B148CD" w:rsidRDefault="008A7C9E" w:rsidP="008A7C9E">
      <w:pPr>
        <w:spacing w:line="276" w:lineRule="auto"/>
        <w:ind w:right="-1202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Russua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Moscow, </w:t>
      </w:r>
      <w:proofErr w:type="spellStart"/>
      <w:r w:rsidR="00CF651D" w:rsidRPr="00B148CD">
        <w:rPr>
          <w:color w:val="000000" w:themeColor="text1"/>
          <w:sz w:val="28"/>
          <w:szCs w:val="28"/>
          <w:lang w:val="en-US"/>
        </w:rPr>
        <w:t>Leninsky</w:t>
      </w:r>
      <w:proofErr w:type="spellEnd"/>
      <w:r w:rsidR="00CF651D" w:rsidRPr="00B148CD">
        <w:rPr>
          <w:color w:val="000000" w:themeColor="text1"/>
          <w:sz w:val="28"/>
          <w:szCs w:val="28"/>
          <w:lang w:val="en-US"/>
        </w:rPr>
        <w:t xml:space="preserve"> St. 127 </w:t>
      </w:r>
    </w:p>
    <w:p w14:paraId="0AB86912" w14:textId="36F450E8" w:rsidR="00CF651D" w:rsidRPr="00B148CD" w:rsidRDefault="00CF651D" w:rsidP="006E5546">
      <w:pPr>
        <w:spacing w:line="276" w:lineRule="auto"/>
        <w:contextualSpacing/>
        <w:rPr>
          <w:color w:val="000000" w:themeColor="text1"/>
          <w:sz w:val="28"/>
          <w:szCs w:val="28"/>
          <w:lang w:val="en-US"/>
        </w:rPr>
      </w:pPr>
      <w:r w:rsidRPr="00B148CD">
        <w:rPr>
          <w:color w:val="000000" w:themeColor="text1"/>
          <w:sz w:val="28"/>
          <w:szCs w:val="28"/>
          <w:lang w:val="en-US"/>
        </w:rPr>
        <w:t>Phone</w:t>
      </w:r>
      <w:r w:rsidRPr="008A7C9E">
        <w:rPr>
          <w:color w:val="000000" w:themeColor="text1"/>
          <w:sz w:val="28"/>
          <w:szCs w:val="28"/>
          <w:lang w:val="en-US"/>
        </w:rPr>
        <w:t>:</w:t>
      </w:r>
      <w:r w:rsidRPr="00B148CD">
        <w:rPr>
          <w:color w:val="000000" w:themeColor="text1"/>
          <w:sz w:val="28"/>
          <w:szCs w:val="28"/>
          <w:lang w:val="en-US"/>
        </w:rPr>
        <w:t xml:space="preserve"> +7(90</w:t>
      </w:r>
      <w:r w:rsidR="008A7C9E">
        <w:rPr>
          <w:color w:val="000000" w:themeColor="text1"/>
          <w:sz w:val="28"/>
          <w:szCs w:val="28"/>
          <w:lang w:val="en-US"/>
        </w:rPr>
        <w:t>9</w:t>
      </w:r>
      <w:r w:rsidRPr="00B148CD">
        <w:rPr>
          <w:color w:val="000000" w:themeColor="text1"/>
          <w:sz w:val="28"/>
          <w:szCs w:val="28"/>
          <w:lang w:val="en-US"/>
        </w:rPr>
        <w:t>)</w:t>
      </w:r>
      <w:r w:rsidR="008A7C9E">
        <w:rPr>
          <w:color w:val="000000" w:themeColor="text1"/>
          <w:sz w:val="28"/>
          <w:szCs w:val="28"/>
          <w:lang w:val="en-US"/>
        </w:rPr>
        <w:t>964</w:t>
      </w:r>
      <w:r w:rsidRPr="00B148CD">
        <w:rPr>
          <w:color w:val="000000" w:themeColor="text1"/>
          <w:sz w:val="28"/>
          <w:szCs w:val="28"/>
          <w:lang w:val="en-US"/>
        </w:rPr>
        <w:t>-</w:t>
      </w:r>
      <w:r w:rsidR="008A7C9E">
        <w:rPr>
          <w:color w:val="000000" w:themeColor="text1"/>
          <w:sz w:val="28"/>
          <w:szCs w:val="28"/>
          <w:lang w:val="en-US"/>
        </w:rPr>
        <w:t>21</w:t>
      </w:r>
      <w:r w:rsidRPr="00B148CD">
        <w:rPr>
          <w:color w:val="000000" w:themeColor="text1"/>
          <w:sz w:val="28"/>
          <w:szCs w:val="28"/>
          <w:lang w:val="en-US"/>
        </w:rPr>
        <w:t>-</w:t>
      </w:r>
      <w:r w:rsidR="008A7C9E">
        <w:rPr>
          <w:color w:val="000000" w:themeColor="text1"/>
          <w:sz w:val="28"/>
          <w:szCs w:val="28"/>
          <w:lang w:val="en-US"/>
        </w:rPr>
        <w:t>53</w:t>
      </w:r>
    </w:p>
    <w:p w14:paraId="16EB92E9" w14:textId="4DDAB572" w:rsidR="00CB5DAB" w:rsidRPr="0030624F" w:rsidRDefault="00CF651D" w:rsidP="0030624F">
      <w:pPr>
        <w:spacing w:line="276" w:lineRule="auto"/>
        <w:ind w:right="-1769"/>
        <w:contextualSpacing/>
        <w:rPr>
          <w:color w:val="0000FF"/>
          <w:sz w:val="28"/>
          <w:szCs w:val="28"/>
          <w:u w:val="single"/>
          <w:lang w:val="en-US"/>
        </w:rPr>
      </w:pPr>
      <w:r w:rsidRPr="00B148CD">
        <w:rPr>
          <w:color w:val="000000" w:themeColor="text1"/>
          <w:sz w:val="28"/>
          <w:szCs w:val="28"/>
          <w:lang w:val="en-US"/>
        </w:rPr>
        <w:t>Email</w:t>
      </w:r>
      <w:r w:rsidRPr="008A7C9E">
        <w:rPr>
          <w:color w:val="000000" w:themeColor="text1"/>
          <w:sz w:val="28"/>
          <w:szCs w:val="28"/>
          <w:lang w:val="en-US"/>
        </w:rPr>
        <w:t>:</w:t>
      </w:r>
      <w:r w:rsidR="008A7C9E">
        <w:rPr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="008A7C9E" w:rsidRPr="007E5461">
          <w:rPr>
            <w:rStyle w:val="afa"/>
            <w:sz w:val="28"/>
            <w:szCs w:val="28"/>
            <w:lang w:val="en-US"/>
          </w:rPr>
          <w:t>erik.khachatryan.00.00@mail.ru</w:t>
        </w:r>
      </w:hyperlink>
    </w:p>
    <w:p w14:paraId="4B4BC59B" w14:textId="54E8F9C4" w:rsidR="00CB5DAB" w:rsidRDefault="0030624F" w:rsidP="0030624F">
      <w:pPr>
        <w:pStyle w:val="1"/>
        <w:spacing w:line="276" w:lineRule="auto"/>
        <w:ind w:left="1276" w:right="-208" w:hanging="709"/>
        <w:contextualSpacing w:val="0"/>
        <w:rPr>
          <w:rFonts w:ascii="Times New Roman" w:hAnsi="Times New Roman" w:cs="Times New Roman"/>
          <w:sz w:val="28"/>
          <w:szCs w:val="28"/>
          <w:u w:val="single"/>
        </w:rPr>
        <w:sectPr w:rsidR="00CB5DAB" w:rsidSect="00CB5DAB">
          <w:type w:val="continuous"/>
          <w:pgSz w:w="11907" w:h="16839" w:code="9"/>
          <w:pgMar w:top="1152" w:right="1123" w:bottom="1195" w:left="1123" w:header="432" w:footer="720" w:gutter="0"/>
          <w:cols w:num="2" w:space="3559"/>
          <w:titlePg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8C2B7DD" wp14:editId="4E790817">
            <wp:extent cx="1937385" cy="23945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370" w14:textId="7A69E38E" w:rsidR="006E5546" w:rsidRPr="002E6888" w:rsidRDefault="00CF651D" w:rsidP="00B148CD">
      <w:pPr>
        <w:pStyle w:val="1"/>
        <w:spacing w:line="276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E68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Career objective </w:t>
      </w:r>
    </w:p>
    <w:p w14:paraId="0D970524" w14:textId="77777777" w:rsidR="005677A7" w:rsidRPr="005677A7" w:rsidRDefault="005677A7" w:rsidP="005677A7">
      <w:pPr>
        <w:autoSpaceDE w:val="0"/>
        <w:autoSpaceDN w:val="0"/>
        <w:adjustRightInd w:val="0"/>
        <w:rPr>
          <w:lang w:val="en-US" w:eastAsia="ja-JP"/>
        </w:rPr>
      </w:pPr>
      <w:r w:rsidRPr="005677A7">
        <w:rPr>
          <w:lang w:val="en-US" w:eastAsia="ja-JP"/>
        </w:rPr>
        <w:t>Seeking programmer position in a reputable organization which provides opportunities for continuous growth and learning and where I will be able to put my knowledge of Application Development</w:t>
      </w:r>
    </w:p>
    <w:p w14:paraId="4FCF8414" w14:textId="77777777" w:rsidR="00B148CD" w:rsidRPr="005677A7" w:rsidRDefault="00B148CD" w:rsidP="00B148CD">
      <w:pPr>
        <w:contextualSpacing/>
        <w:rPr>
          <w:lang w:val="en-US"/>
        </w:rPr>
      </w:pPr>
    </w:p>
    <w:p w14:paraId="670AD665" w14:textId="77777777" w:rsidR="00D5287B" w:rsidRPr="002E6888" w:rsidRDefault="00D5287B" w:rsidP="00B148CD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E6888">
        <w:rPr>
          <w:rFonts w:ascii="Times New Roman" w:hAnsi="Times New Roman" w:cs="Times New Roman"/>
          <w:sz w:val="28"/>
          <w:szCs w:val="28"/>
          <w:u w:val="single"/>
          <w:lang w:val="en-US"/>
        </w:rPr>
        <w:t>Education</w:t>
      </w:r>
    </w:p>
    <w:p w14:paraId="11285850" w14:textId="77777777" w:rsidR="00DB1AE8" w:rsidRPr="00DB1AE8" w:rsidRDefault="00DB1AE8" w:rsidP="00DB1AE8">
      <w:pPr>
        <w:autoSpaceDE w:val="0"/>
        <w:autoSpaceDN w:val="0"/>
        <w:adjustRightInd w:val="0"/>
        <w:spacing w:after="40"/>
        <w:rPr>
          <w:lang w:val="en-US" w:eastAsia="ja-JP"/>
        </w:rPr>
      </w:pPr>
      <w:r w:rsidRPr="00DB1AE8">
        <w:rPr>
          <w:lang w:val="en-US" w:eastAsia="ja-JP"/>
        </w:rPr>
        <w:t>2020-2024</w:t>
      </w:r>
    </w:p>
    <w:p w14:paraId="53D0BCEB" w14:textId="77777777" w:rsidR="00DB1AE8" w:rsidRPr="00DB1AE8" w:rsidRDefault="00DB1AE8" w:rsidP="00DB1AE8">
      <w:pPr>
        <w:autoSpaceDE w:val="0"/>
        <w:autoSpaceDN w:val="0"/>
        <w:adjustRightInd w:val="0"/>
        <w:rPr>
          <w:lang w:val="en-US" w:eastAsia="ja-JP"/>
        </w:rPr>
      </w:pPr>
      <w:r w:rsidRPr="00DB1AE8">
        <w:rPr>
          <w:lang w:val="en-US" w:eastAsia="ja-JP"/>
        </w:rPr>
        <w:t>RTU MIREA - Russian Technological University</w:t>
      </w:r>
    </w:p>
    <w:p w14:paraId="0773F080" w14:textId="09EC64A2" w:rsidR="008A0BA3" w:rsidRPr="00DB1AE8" w:rsidRDefault="00DB1AE8" w:rsidP="00DB1AE8">
      <w:pPr>
        <w:spacing w:line="276" w:lineRule="auto"/>
        <w:contextualSpacing/>
        <w:rPr>
          <w:rFonts w:eastAsia="Times New Roman"/>
          <w:lang w:val="en-US"/>
        </w:rPr>
      </w:pPr>
      <w:r w:rsidRPr="00DB1AE8">
        <w:rPr>
          <w:lang w:val="en-US" w:eastAsia="ja-JP"/>
        </w:rPr>
        <w:t>Faculty of Software Engineering</w:t>
      </w:r>
    </w:p>
    <w:p w14:paraId="079C761A" w14:textId="77777777" w:rsidR="0066593C" w:rsidRDefault="0066593C" w:rsidP="008A0BA3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DE1367" w14:textId="0B9C5603" w:rsidR="008A0BA3" w:rsidRPr="002E6888" w:rsidRDefault="008A0BA3" w:rsidP="008A0BA3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E68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Skills </w:t>
      </w:r>
    </w:p>
    <w:p w14:paraId="2D579227" w14:textId="77777777" w:rsidR="003705E2" w:rsidRPr="00776651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GitHub</w:t>
      </w:r>
      <w:proofErr w:type="spellEnd"/>
    </w:p>
    <w:p w14:paraId="218C480C" w14:textId="4AF8295C" w:rsidR="003705E2" w:rsidRPr="00776651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r w:rsidRPr="00776651">
        <w:rPr>
          <w:sz w:val="26"/>
          <w:szCs w:val="26"/>
          <w:lang w:eastAsia="ja-JP"/>
        </w:rPr>
        <w:t xml:space="preserve">VS </w:t>
      </w:r>
      <w:proofErr w:type="spellStart"/>
      <w:r w:rsidRPr="00776651">
        <w:rPr>
          <w:sz w:val="26"/>
          <w:szCs w:val="26"/>
          <w:lang w:eastAsia="ja-JP"/>
        </w:rPr>
        <w:t>Сode</w:t>
      </w:r>
      <w:proofErr w:type="spellEnd"/>
    </w:p>
    <w:p w14:paraId="1DB4BFAA" w14:textId="77777777" w:rsidR="003705E2" w:rsidRPr="00776651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PyCharm</w:t>
      </w:r>
      <w:proofErr w:type="spellEnd"/>
    </w:p>
    <w:p w14:paraId="3A29A54A" w14:textId="48319B99" w:rsidR="003705E2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IntelliJ</w:t>
      </w:r>
      <w:proofErr w:type="spellEnd"/>
    </w:p>
    <w:p w14:paraId="6BA85B9F" w14:textId="3B97B446" w:rsidR="00C751BE" w:rsidRPr="00C751BE" w:rsidRDefault="00C751BE" w:rsidP="00C751BE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>
        <w:rPr>
          <w:sz w:val="26"/>
          <w:szCs w:val="26"/>
          <w:lang w:val="en-US" w:eastAsia="ja-JP"/>
        </w:rPr>
        <w:t>Figma</w:t>
      </w:r>
      <w:proofErr w:type="spellEnd"/>
    </w:p>
    <w:p w14:paraId="34CFC9A4" w14:textId="77777777" w:rsidR="00C751BE" w:rsidRPr="00776651" w:rsidRDefault="00C751BE" w:rsidP="00C751BE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Java</w:t>
      </w:r>
      <w:proofErr w:type="spellEnd"/>
    </w:p>
    <w:p w14:paraId="6AB6DB20" w14:textId="19E3A393" w:rsidR="003705E2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Python</w:t>
      </w:r>
      <w:proofErr w:type="spellEnd"/>
      <w:r w:rsidR="007177F8">
        <w:rPr>
          <w:sz w:val="26"/>
          <w:szCs w:val="26"/>
          <w:lang w:val="en-US" w:eastAsia="ja-JP"/>
        </w:rPr>
        <w:t xml:space="preserve"> </w:t>
      </w:r>
    </w:p>
    <w:p w14:paraId="7F8D56F5" w14:textId="7E3EB2B9" w:rsidR="00C751BE" w:rsidRPr="00776651" w:rsidRDefault="00C751BE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r>
        <w:rPr>
          <w:sz w:val="26"/>
          <w:szCs w:val="26"/>
          <w:lang w:val="en-US" w:eastAsia="ja-JP"/>
        </w:rPr>
        <w:t>Django (basic)</w:t>
      </w:r>
      <w:r w:rsidR="00163795">
        <w:rPr>
          <w:sz w:val="26"/>
          <w:szCs w:val="26"/>
          <w:lang w:val="en-US" w:eastAsia="ja-JP"/>
        </w:rPr>
        <w:t xml:space="preserve"> </w:t>
      </w:r>
    </w:p>
    <w:p w14:paraId="41E3F5C0" w14:textId="77777777" w:rsidR="003705E2" w:rsidRPr="00776651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Linux</w:t>
      </w:r>
      <w:proofErr w:type="spellEnd"/>
      <w:r w:rsidRPr="00776651">
        <w:rPr>
          <w:sz w:val="26"/>
          <w:szCs w:val="26"/>
          <w:lang w:eastAsia="ja-JP"/>
        </w:rPr>
        <w:t xml:space="preserve"> (</w:t>
      </w:r>
      <w:proofErr w:type="spellStart"/>
      <w:r w:rsidRPr="00776651">
        <w:rPr>
          <w:sz w:val="26"/>
          <w:szCs w:val="26"/>
          <w:lang w:eastAsia="ja-JP"/>
        </w:rPr>
        <w:t>basic</w:t>
      </w:r>
      <w:proofErr w:type="spellEnd"/>
      <w:r w:rsidRPr="00776651">
        <w:rPr>
          <w:sz w:val="26"/>
          <w:szCs w:val="26"/>
          <w:lang w:eastAsia="ja-JP"/>
        </w:rPr>
        <w:t>)</w:t>
      </w:r>
    </w:p>
    <w:p w14:paraId="61579A5E" w14:textId="249A4775" w:rsidR="003705E2" w:rsidRDefault="003705E2" w:rsidP="003705E2">
      <w:pPr>
        <w:pStyle w:val="af8"/>
        <w:numPr>
          <w:ilvl w:val="0"/>
          <w:numId w:val="15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776651">
        <w:rPr>
          <w:sz w:val="26"/>
          <w:szCs w:val="26"/>
          <w:lang w:eastAsia="ja-JP"/>
        </w:rPr>
        <w:t>SQLite</w:t>
      </w:r>
      <w:proofErr w:type="spellEnd"/>
    </w:p>
    <w:p w14:paraId="5E8A2CAB" w14:textId="5B20A923" w:rsidR="008A0BA3" w:rsidRDefault="008A0BA3" w:rsidP="008A0BA3"/>
    <w:p w14:paraId="3514978C" w14:textId="77777777" w:rsidR="00F6721C" w:rsidRDefault="00F6721C" w:rsidP="0066593C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2CEF763" w14:textId="77777777" w:rsidR="00F6721C" w:rsidRDefault="00F6721C" w:rsidP="0066593C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F6A5A22" w14:textId="72069D57" w:rsidR="0066593C" w:rsidRPr="007C678E" w:rsidRDefault="0066593C" w:rsidP="0066593C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Languages</w:t>
      </w:r>
    </w:p>
    <w:p w14:paraId="66D2010A" w14:textId="77777777" w:rsidR="0066593C" w:rsidRPr="00D3363E" w:rsidRDefault="0066593C" w:rsidP="00D3363E">
      <w:pPr>
        <w:pStyle w:val="af8"/>
        <w:numPr>
          <w:ilvl w:val="0"/>
          <w:numId w:val="16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D3363E">
        <w:rPr>
          <w:sz w:val="26"/>
          <w:szCs w:val="26"/>
          <w:lang w:eastAsia="ja-JP"/>
        </w:rPr>
        <w:t>Russian</w:t>
      </w:r>
      <w:proofErr w:type="spellEnd"/>
      <w:r w:rsidRPr="00D3363E">
        <w:rPr>
          <w:sz w:val="26"/>
          <w:szCs w:val="26"/>
          <w:lang w:eastAsia="ja-JP"/>
        </w:rPr>
        <w:t xml:space="preserve"> </w:t>
      </w:r>
      <w:proofErr w:type="gramStart"/>
      <w:r w:rsidRPr="00D3363E">
        <w:rPr>
          <w:sz w:val="26"/>
          <w:szCs w:val="26"/>
          <w:lang w:eastAsia="ja-JP"/>
        </w:rPr>
        <w:t xml:space="preserve">( </w:t>
      </w:r>
      <w:proofErr w:type="spellStart"/>
      <w:r w:rsidRPr="00D3363E">
        <w:rPr>
          <w:sz w:val="26"/>
          <w:szCs w:val="26"/>
          <w:lang w:eastAsia="ja-JP"/>
        </w:rPr>
        <w:t>native</w:t>
      </w:r>
      <w:proofErr w:type="spellEnd"/>
      <w:proofErr w:type="gramEnd"/>
      <w:r w:rsidRPr="00D3363E">
        <w:rPr>
          <w:sz w:val="26"/>
          <w:szCs w:val="26"/>
          <w:lang w:eastAsia="ja-JP"/>
        </w:rPr>
        <w:t xml:space="preserve"> )</w:t>
      </w:r>
    </w:p>
    <w:p w14:paraId="217ECADB" w14:textId="77777777" w:rsidR="0066593C" w:rsidRPr="00D3363E" w:rsidRDefault="0066593C" w:rsidP="00D3363E">
      <w:pPr>
        <w:pStyle w:val="af8"/>
        <w:numPr>
          <w:ilvl w:val="0"/>
          <w:numId w:val="16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D3363E">
        <w:rPr>
          <w:sz w:val="26"/>
          <w:szCs w:val="26"/>
          <w:lang w:eastAsia="ja-JP"/>
        </w:rPr>
        <w:t>Armenian</w:t>
      </w:r>
      <w:proofErr w:type="spellEnd"/>
      <w:r w:rsidRPr="00D3363E">
        <w:rPr>
          <w:sz w:val="26"/>
          <w:szCs w:val="26"/>
          <w:lang w:eastAsia="ja-JP"/>
        </w:rPr>
        <w:t xml:space="preserve"> </w:t>
      </w:r>
      <w:proofErr w:type="gramStart"/>
      <w:r w:rsidRPr="00D3363E">
        <w:rPr>
          <w:sz w:val="26"/>
          <w:szCs w:val="26"/>
          <w:lang w:eastAsia="ja-JP"/>
        </w:rPr>
        <w:t xml:space="preserve">( </w:t>
      </w:r>
      <w:proofErr w:type="spellStart"/>
      <w:r w:rsidRPr="00D3363E">
        <w:rPr>
          <w:sz w:val="26"/>
          <w:szCs w:val="26"/>
          <w:lang w:eastAsia="ja-JP"/>
        </w:rPr>
        <w:t>native</w:t>
      </w:r>
      <w:proofErr w:type="spellEnd"/>
      <w:proofErr w:type="gramEnd"/>
      <w:r w:rsidRPr="00D3363E">
        <w:rPr>
          <w:sz w:val="26"/>
          <w:szCs w:val="26"/>
          <w:lang w:eastAsia="ja-JP"/>
        </w:rPr>
        <w:t xml:space="preserve"> )</w:t>
      </w:r>
    </w:p>
    <w:p w14:paraId="1838EE74" w14:textId="77777777" w:rsidR="0066593C" w:rsidRPr="00D3363E" w:rsidRDefault="0066593C" w:rsidP="00D3363E">
      <w:pPr>
        <w:pStyle w:val="af8"/>
        <w:numPr>
          <w:ilvl w:val="0"/>
          <w:numId w:val="16"/>
        </w:numPr>
        <w:autoSpaceDE w:val="0"/>
        <w:autoSpaceDN w:val="0"/>
        <w:adjustRightInd w:val="0"/>
        <w:rPr>
          <w:sz w:val="26"/>
          <w:szCs w:val="26"/>
          <w:lang w:eastAsia="ja-JP"/>
        </w:rPr>
      </w:pPr>
      <w:proofErr w:type="spellStart"/>
      <w:r w:rsidRPr="00D3363E">
        <w:rPr>
          <w:sz w:val="26"/>
          <w:szCs w:val="26"/>
          <w:lang w:eastAsia="ja-JP"/>
        </w:rPr>
        <w:t>English</w:t>
      </w:r>
      <w:proofErr w:type="spellEnd"/>
      <w:r w:rsidRPr="00D3363E">
        <w:rPr>
          <w:sz w:val="26"/>
          <w:szCs w:val="26"/>
          <w:lang w:eastAsia="ja-JP"/>
        </w:rPr>
        <w:t xml:space="preserve"> </w:t>
      </w:r>
      <w:proofErr w:type="gramStart"/>
      <w:r w:rsidRPr="00D3363E">
        <w:rPr>
          <w:sz w:val="26"/>
          <w:szCs w:val="26"/>
          <w:lang w:eastAsia="ja-JP"/>
        </w:rPr>
        <w:t xml:space="preserve">( </w:t>
      </w:r>
      <w:proofErr w:type="spellStart"/>
      <w:r w:rsidRPr="00D3363E">
        <w:rPr>
          <w:sz w:val="26"/>
          <w:szCs w:val="26"/>
          <w:lang w:eastAsia="ja-JP"/>
        </w:rPr>
        <w:t>intermediate</w:t>
      </w:r>
      <w:proofErr w:type="spellEnd"/>
      <w:proofErr w:type="gramEnd"/>
      <w:r w:rsidRPr="00D3363E">
        <w:rPr>
          <w:sz w:val="26"/>
          <w:szCs w:val="26"/>
          <w:lang w:eastAsia="ja-JP"/>
        </w:rPr>
        <w:t xml:space="preserve"> )</w:t>
      </w:r>
    </w:p>
    <w:p w14:paraId="1F188065" w14:textId="77777777" w:rsidR="00D3363E" w:rsidRPr="00D3363E" w:rsidRDefault="00D3363E" w:rsidP="00D3363E">
      <w:pPr>
        <w:rPr>
          <w:lang w:val="en-US" w:eastAsia="ja-JP" w:bidi="ru-RU"/>
        </w:rPr>
      </w:pPr>
    </w:p>
    <w:p w14:paraId="36B3E29A" w14:textId="03935DBD" w:rsidR="007C678E" w:rsidRPr="007C678E" w:rsidRDefault="007C678E" w:rsidP="007C678E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Projects</w:t>
      </w:r>
    </w:p>
    <w:p w14:paraId="2C60A170" w14:textId="77777777" w:rsidR="007C678E" w:rsidRPr="007D75ED" w:rsidRDefault="009530E7" w:rsidP="007C678E">
      <w:pPr>
        <w:autoSpaceDE w:val="0"/>
        <w:autoSpaceDN w:val="0"/>
        <w:adjustRightInd w:val="0"/>
        <w:spacing w:after="40"/>
        <w:rPr>
          <w:i/>
          <w:iCs/>
          <w:color w:val="000000" w:themeColor="text1"/>
          <w:u w:val="single"/>
          <w:lang w:val="en-US" w:eastAsia="ja-JP"/>
        </w:rPr>
      </w:pPr>
      <w:hyperlink r:id="rId12" w:history="1">
        <w:r w:rsidR="007C678E" w:rsidRPr="007D75ED">
          <w:rPr>
            <w:i/>
            <w:iCs/>
            <w:color w:val="000000" w:themeColor="text1"/>
            <w:u w:val="single"/>
            <w:lang w:val="en-US" w:eastAsia="ja-JP"/>
          </w:rPr>
          <w:t>github.com/</w:t>
        </w:r>
        <w:proofErr w:type="spellStart"/>
        <w:r w:rsidR="007C678E" w:rsidRPr="007D75ED">
          <w:rPr>
            <w:i/>
            <w:iCs/>
            <w:color w:val="000000" w:themeColor="text1"/>
            <w:u w:val="single"/>
            <w:lang w:val="en-US" w:eastAsia="ja-JP"/>
          </w:rPr>
          <w:t>thekhachik</w:t>
        </w:r>
        <w:proofErr w:type="spellEnd"/>
        <w:r w:rsidR="007C678E" w:rsidRPr="007D75ED">
          <w:rPr>
            <w:i/>
            <w:iCs/>
            <w:color w:val="000000" w:themeColor="text1"/>
            <w:u w:val="single"/>
            <w:lang w:val="en-US" w:eastAsia="ja-JP"/>
          </w:rPr>
          <w:t>/Python1</w:t>
        </w:r>
      </w:hyperlink>
    </w:p>
    <w:p w14:paraId="626AB6C1" w14:textId="121E1650" w:rsidR="007C678E" w:rsidRPr="007D75ED" w:rsidRDefault="004D6BF2" w:rsidP="007C678E">
      <w:pPr>
        <w:rPr>
          <w:i/>
          <w:iCs/>
          <w:color w:val="000000" w:themeColor="text1"/>
          <w:u w:val="single"/>
          <w:lang w:val="en-US"/>
        </w:rPr>
      </w:pPr>
      <w:hyperlink r:id="rId13" w:history="1">
        <w:r w:rsidR="007C678E" w:rsidRPr="007D75ED">
          <w:rPr>
            <w:i/>
            <w:iCs/>
            <w:color w:val="000000" w:themeColor="text1"/>
            <w:u w:val="single"/>
            <w:lang w:val="en-US" w:eastAsia="ja-JP"/>
          </w:rPr>
          <w:t>github.com/</w:t>
        </w:r>
        <w:proofErr w:type="spellStart"/>
        <w:r w:rsidR="007C678E" w:rsidRPr="007D75ED">
          <w:rPr>
            <w:i/>
            <w:iCs/>
            <w:color w:val="000000" w:themeColor="text1"/>
            <w:u w:val="single"/>
            <w:lang w:val="en-US" w:eastAsia="ja-JP"/>
          </w:rPr>
          <w:t>thekhachik</w:t>
        </w:r>
        <w:proofErr w:type="spellEnd"/>
        <w:r w:rsidR="007C678E" w:rsidRPr="007D75ED">
          <w:rPr>
            <w:i/>
            <w:iCs/>
            <w:color w:val="000000" w:themeColor="text1"/>
            <w:u w:val="single"/>
            <w:lang w:val="en-US" w:eastAsia="ja-JP"/>
          </w:rPr>
          <w:t>/Java2/tree/main/work</w:t>
        </w:r>
      </w:hyperlink>
    </w:p>
    <w:p w14:paraId="5BF969EF" w14:textId="77777777" w:rsidR="00273D74" w:rsidRPr="00B91D8D" w:rsidRDefault="00273D74" w:rsidP="006E5546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0B7685B" w14:textId="04B5A167" w:rsidR="008A0BA3" w:rsidRDefault="00026ECA" w:rsidP="00FE681D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91D8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Work experience </w:t>
      </w:r>
    </w:p>
    <w:p w14:paraId="78D31DB0" w14:textId="473B3FF7" w:rsidR="00273D74" w:rsidRDefault="00CD2D6E" w:rsidP="00B148CD">
      <w:pPr>
        <w:pStyle w:val="1"/>
        <w:spacing w:line="276" w:lineRule="auto"/>
        <w:contextualSpacing w:val="0"/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>Fr</w:t>
      </w:r>
      <w:r w:rsidR="00FE681D" w:rsidRPr="00FE681D"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>eelancing and individual</w:t>
      </w:r>
      <w:r w:rsidR="00FE681D"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 xml:space="preserve">, </w:t>
      </w:r>
      <w:r w:rsidR="00FE681D" w:rsidRPr="00FE681D"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>joint projects</w:t>
      </w:r>
      <w:r w:rsidR="00C751BE"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>.</w:t>
      </w:r>
      <w:r w:rsidR="00DD6231"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 xml:space="preserve"> </w:t>
      </w:r>
      <w:r w:rsidR="00DD6231" w:rsidRPr="00DD6231">
        <w:rPr>
          <w:rFonts w:ascii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  <w:t>Also teaching programming and mathematics as a tutor.</w:t>
      </w:r>
    </w:p>
    <w:p w14:paraId="4711B076" w14:textId="77777777" w:rsidR="00550DE3" w:rsidRPr="00550DE3" w:rsidRDefault="00550DE3" w:rsidP="00550DE3">
      <w:pPr>
        <w:rPr>
          <w:lang w:val="en-US" w:eastAsia="ja-JP" w:bidi="ru-RU"/>
        </w:rPr>
      </w:pPr>
    </w:p>
    <w:p w14:paraId="672B129E" w14:textId="64C1C5EE" w:rsidR="00460B73" w:rsidRPr="002E6888" w:rsidRDefault="00C56274" w:rsidP="00B148CD">
      <w:pPr>
        <w:pStyle w:val="1"/>
        <w:spacing w:line="276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Soft</w:t>
      </w:r>
      <w:r w:rsidR="00460B73" w:rsidRPr="002E68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Skills </w:t>
      </w:r>
    </w:p>
    <w:p w14:paraId="2E8B733D" w14:textId="0CAB6E85" w:rsidR="00273D74" w:rsidRDefault="00C56274" w:rsidP="00CE3E50">
      <w:pPr>
        <w:spacing w:line="276" w:lineRule="auto"/>
        <w:rPr>
          <w:lang w:val="en-US" w:eastAsia="ja-JP"/>
        </w:rPr>
      </w:pPr>
      <w:r w:rsidRPr="00C56274">
        <w:rPr>
          <w:lang w:val="en-US" w:eastAsia="ja-JP"/>
        </w:rPr>
        <w:t>High achiever with a roll-up-the-sleeves attitude to work, results oriented, excellent communication and negotiation skills, strong, organizational and math skills.</w:t>
      </w:r>
    </w:p>
    <w:p w14:paraId="27BB9B04" w14:textId="77777777" w:rsidR="00550DE3" w:rsidRPr="00CE3E50" w:rsidRDefault="00550DE3" w:rsidP="00CE3E50">
      <w:pPr>
        <w:spacing w:line="276" w:lineRule="auto"/>
        <w:rPr>
          <w:lang w:val="en-US"/>
        </w:rPr>
      </w:pPr>
    </w:p>
    <w:p w14:paraId="14650C30" w14:textId="5626EE29" w:rsidR="00A41B42" w:rsidRPr="002E6888" w:rsidRDefault="00A41B42" w:rsidP="00B148CD">
      <w:pPr>
        <w:pStyle w:val="1"/>
        <w:spacing w:line="276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E68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Activities and interests </w:t>
      </w:r>
    </w:p>
    <w:p w14:paraId="2B669F29" w14:textId="742DAC21" w:rsidR="00142391" w:rsidRDefault="00142391" w:rsidP="00142391">
      <w:pPr>
        <w:pStyle w:val="1"/>
        <w:spacing w:line="276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142391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Sport,</w:t>
      </w:r>
      <w:r w:rsidR="006C2FA0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chess,</w:t>
      </w:r>
      <w:r w:rsidRPr="00142391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travel, driving license, reading and theatre.</w:t>
      </w:r>
    </w:p>
    <w:p w14:paraId="68E1EDE5" w14:textId="77777777" w:rsidR="00A41B42" w:rsidRPr="00B91D8D" w:rsidRDefault="00A41B42" w:rsidP="006E5546">
      <w:pPr>
        <w:contextualSpacing/>
        <w:rPr>
          <w:lang w:val="en-US"/>
        </w:rPr>
      </w:pPr>
    </w:p>
    <w:p w14:paraId="3E70624D" w14:textId="77777777" w:rsidR="00A41B42" w:rsidRPr="00B91D8D" w:rsidRDefault="00A41B42" w:rsidP="006E5546">
      <w:pPr>
        <w:contextualSpacing/>
        <w:rPr>
          <w:lang w:val="en-US"/>
        </w:rPr>
      </w:pPr>
    </w:p>
    <w:p w14:paraId="78780454" w14:textId="77777777" w:rsidR="00026ECA" w:rsidRPr="00B91D8D" w:rsidRDefault="00026ECA" w:rsidP="00026ECA">
      <w:pPr>
        <w:rPr>
          <w:lang w:val="en-US"/>
        </w:rPr>
      </w:pPr>
    </w:p>
    <w:p w14:paraId="2F4AFAFC" w14:textId="77777777" w:rsidR="00026ECA" w:rsidRPr="00B91D8D" w:rsidRDefault="00026ECA" w:rsidP="00026ECA">
      <w:pPr>
        <w:pStyle w:val="1"/>
        <w:rPr>
          <w:rFonts w:ascii="Times New Roman" w:hAnsi="Times New Roman" w:cs="Times New Roman"/>
          <w:lang w:val="en-US"/>
        </w:rPr>
      </w:pPr>
      <w:r w:rsidRPr="00B91D8D">
        <w:rPr>
          <w:rFonts w:ascii="Times New Roman" w:hAnsi="Times New Roman" w:cs="Times New Roman"/>
          <w:lang w:val="en-US"/>
        </w:rPr>
        <w:t xml:space="preserve"> </w:t>
      </w:r>
    </w:p>
    <w:p w14:paraId="38DE454E" w14:textId="737F653C" w:rsidR="00556512" w:rsidRPr="00B91D8D" w:rsidRDefault="00556512" w:rsidP="00CB5DAB">
      <w:pPr>
        <w:pStyle w:val="1"/>
        <w:rPr>
          <w:lang w:val="en-US"/>
        </w:rPr>
      </w:pPr>
    </w:p>
    <w:sectPr w:rsidR="00556512" w:rsidRPr="00B91D8D" w:rsidSect="00CB5DAB"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84534" w14:textId="77777777" w:rsidR="009530E7" w:rsidRDefault="009530E7">
      <w:r>
        <w:separator/>
      </w:r>
    </w:p>
  </w:endnote>
  <w:endnote w:type="continuationSeparator" w:id="0">
    <w:p w14:paraId="557D2AB6" w14:textId="77777777" w:rsidR="009530E7" w:rsidRDefault="0095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FBC8" w14:textId="7BFB9BD1" w:rsidR="00556512" w:rsidRDefault="00556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ACA54" w14:textId="77777777" w:rsidR="009530E7" w:rsidRDefault="009530E7">
      <w:r>
        <w:separator/>
      </w:r>
    </w:p>
  </w:footnote>
  <w:footnote w:type="continuationSeparator" w:id="0">
    <w:p w14:paraId="095CD9A2" w14:textId="77777777" w:rsidR="009530E7" w:rsidRDefault="00953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653C" w14:textId="795B9DD6" w:rsidR="00556512" w:rsidRDefault="0055651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01BDA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E48184" wp14:editId="7849760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group w14:anchorId="06DB1D1A" id="_x0413__x0440__x0443__x043f__x043f__x0430__x00a0_5" o:spid="_x0000_s1026" alt="Заголовок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">
              <v:rect id="_x041f__x0440__x044f__x043c__x043e__x0443__x0433__x043e__x043b__x044c__x043d__x0438__x043a_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_x041f__x0440__x044f__x043c__x043e__x0443__x0433__x043e__x043b__x044c__x043d__x0438__x043a_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F23668E"/>
    <w:multiLevelType w:val="hybridMultilevel"/>
    <w:tmpl w:val="3FF4C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5965"/>
    <w:multiLevelType w:val="hybridMultilevel"/>
    <w:tmpl w:val="61380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32E7"/>
    <w:multiLevelType w:val="hybridMultilevel"/>
    <w:tmpl w:val="24EA8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E13F1"/>
    <w:multiLevelType w:val="hybridMultilevel"/>
    <w:tmpl w:val="A5DED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C0CDA"/>
    <w:multiLevelType w:val="hybridMultilevel"/>
    <w:tmpl w:val="27FA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4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51D"/>
    <w:rsid w:val="00026ECA"/>
    <w:rsid w:val="000816E3"/>
    <w:rsid w:val="00142391"/>
    <w:rsid w:val="00163795"/>
    <w:rsid w:val="001807F0"/>
    <w:rsid w:val="00232DE9"/>
    <w:rsid w:val="00273D74"/>
    <w:rsid w:val="002E6888"/>
    <w:rsid w:val="0030624F"/>
    <w:rsid w:val="003705E2"/>
    <w:rsid w:val="003D29E2"/>
    <w:rsid w:val="00460B73"/>
    <w:rsid w:val="00472BDB"/>
    <w:rsid w:val="004D20AC"/>
    <w:rsid w:val="004D6BF2"/>
    <w:rsid w:val="00520A64"/>
    <w:rsid w:val="00540E07"/>
    <w:rsid w:val="00550DE3"/>
    <w:rsid w:val="00556512"/>
    <w:rsid w:val="005677A7"/>
    <w:rsid w:val="005F0257"/>
    <w:rsid w:val="0066593C"/>
    <w:rsid w:val="006C2FA0"/>
    <w:rsid w:val="006E5546"/>
    <w:rsid w:val="007177F8"/>
    <w:rsid w:val="00776651"/>
    <w:rsid w:val="007C678E"/>
    <w:rsid w:val="007D75ED"/>
    <w:rsid w:val="008A0BA3"/>
    <w:rsid w:val="008A7C9E"/>
    <w:rsid w:val="009530E7"/>
    <w:rsid w:val="009B6F11"/>
    <w:rsid w:val="00A41B42"/>
    <w:rsid w:val="00A7456C"/>
    <w:rsid w:val="00B148CD"/>
    <w:rsid w:val="00B91D8D"/>
    <w:rsid w:val="00BD289F"/>
    <w:rsid w:val="00C56274"/>
    <w:rsid w:val="00C751BE"/>
    <w:rsid w:val="00CB5DAB"/>
    <w:rsid w:val="00CD2D6E"/>
    <w:rsid w:val="00CE3E50"/>
    <w:rsid w:val="00CF651D"/>
    <w:rsid w:val="00D31971"/>
    <w:rsid w:val="00D3363E"/>
    <w:rsid w:val="00D44C44"/>
    <w:rsid w:val="00D5287B"/>
    <w:rsid w:val="00DB1AE8"/>
    <w:rsid w:val="00DD6231"/>
    <w:rsid w:val="00E064B9"/>
    <w:rsid w:val="00EA6584"/>
    <w:rsid w:val="00ED3B84"/>
    <w:rsid w:val="00F6721C"/>
    <w:rsid w:val="00F836E9"/>
    <w:rsid w:val="00FB5E59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B94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93C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 w:line="288" w:lineRule="auto"/>
      <w:contextualSpacing/>
      <w:outlineLvl w:val="0"/>
    </w:pPr>
    <w:rPr>
      <w:rFonts w:asciiTheme="majorHAnsi" w:hAnsiTheme="majorHAnsi" w:cstheme="minorBidi"/>
      <w:b/>
      <w:color w:val="4B3A2E" w:themeColor="text2"/>
      <w:spacing w:val="21"/>
      <w:sz w:val="26"/>
      <w:szCs w:val="22"/>
      <w:lang w:eastAsia="ja-JP" w:bidi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 w:bidi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 w:bidi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 w:bidi="ru-RU"/>
    </w:rPr>
  </w:style>
  <w:style w:type="character" w:customStyle="1" w:styleId="a4">
    <w:name w:val="Заголовок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rPr>
      <w:rFonts w:asciiTheme="minorHAnsi" w:hAnsiTheme="minorHAnsi" w:cstheme="minorBidi"/>
      <w:color w:val="4B3A2E" w:themeColor="text2"/>
      <w:sz w:val="22"/>
      <w:szCs w:val="22"/>
      <w:lang w:eastAsia="ja-JP" w:bidi="ru-RU"/>
    </w:r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rPr>
      <w:rFonts w:asciiTheme="minorHAnsi" w:hAnsiTheme="minorHAnsi" w:cstheme="minorBidi"/>
      <w:b/>
      <w:color w:val="4B3A2E" w:themeColor="text2"/>
      <w:spacing w:val="21"/>
      <w:sz w:val="26"/>
      <w:szCs w:val="22"/>
      <w:lang w:eastAsia="ja-JP" w:bidi="ru-RU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B3A2E" w:themeColor="text2"/>
      <w:sz w:val="18"/>
      <w:szCs w:val="18"/>
      <w:lang w:eastAsia="ja-JP" w:bidi="ru-RU"/>
    </w:rPr>
  </w:style>
  <w:style w:type="paragraph" w:customStyle="1" w:styleId="af4">
    <w:name w:val="Контактные данные"/>
    <w:basedOn w:val="a"/>
    <w:uiPriority w:val="2"/>
    <w:qFormat/>
    <w:pPr>
      <w:spacing w:after="920" w:line="288" w:lineRule="auto"/>
      <w:contextualSpacing/>
    </w:pPr>
    <w:rPr>
      <w:rFonts w:asciiTheme="minorHAnsi" w:hAnsiTheme="minorHAnsi" w:cstheme="minorBidi"/>
      <w:color w:val="4B3A2E" w:themeColor="text2"/>
      <w:sz w:val="22"/>
      <w:szCs w:val="22"/>
      <w:lang w:eastAsia="ja-JP" w:bidi="ru-RU"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/>
      <w:contextualSpacing/>
    </w:pPr>
    <w:rPr>
      <w:rFonts w:asciiTheme="minorHAnsi" w:hAnsiTheme="minorHAnsi" w:cstheme="minorBidi"/>
      <w:b/>
      <w:caps/>
      <w:color w:val="4B3A2E" w:themeColor="text2"/>
      <w:spacing w:val="21"/>
      <w:sz w:val="36"/>
      <w:szCs w:val="22"/>
      <w:lang w:eastAsia="ja-JP" w:bidi="ru-RU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Hyperlink"/>
    <w:basedOn w:val="a0"/>
    <w:uiPriority w:val="99"/>
    <w:unhideWhenUsed/>
    <w:rsid w:val="00CF65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29E2"/>
  </w:style>
  <w:style w:type="character" w:styleId="afb">
    <w:name w:val="Unresolved Mention"/>
    <w:basedOn w:val="a0"/>
    <w:uiPriority w:val="99"/>
    <w:rsid w:val="008A7C9E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8A7C9E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ithub.com/thekhachik/Java2/tree/main/work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github.com/thekhachik/Python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rik.khachatryan.00.00@mail.r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Caches/1049/TM10002079/&#1055;&#1088;&#1086;&#1089;&#1090;&#1086;&#1077;%20&#1088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88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macbookmegats@outlook.com</dc:creator>
  <cp:keywords/>
  <dc:description/>
  <cp:lastModifiedBy>Microsoft Office User</cp:lastModifiedBy>
  <cp:revision>31</cp:revision>
  <dcterms:created xsi:type="dcterms:W3CDTF">2018-08-01T10:12:00Z</dcterms:created>
  <dcterms:modified xsi:type="dcterms:W3CDTF">2022-04-01T22:42:00Z</dcterms:modified>
</cp:coreProperties>
</file>